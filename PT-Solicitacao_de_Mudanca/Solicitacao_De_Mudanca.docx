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160"/>
        <w:gridCol w:w="2131"/>
        <w:gridCol w:w="4389"/>
      </w:tblGrid>
      <w:tr w:rsidR="00C52528" w:rsidRPr="00C52528" w:rsidTr="00CB1AEA">
        <w:trPr>
          <w:trHeight w:val="377"/>
        </w:trPr>
        <w:tc>
          <w:tcPr>
            <w:tcW w:w="8675" w:type="dxa"/>
            <w:gridSpan w:val="4"/>
            <w:shd w:val="clear" w:color="auto" w:fill="548DD4" w:themeFill="text2" w:themeFillTint="99"/>
            <w:vAlign w:val="center"/>
          </w:tcPr>
          <w:p w:rsidR="00C52528" w:rsidRPr="00C52528" w:rsidRDefault="00C52528" w:rsidP="003D377B">
            <w:pPr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341B09" w:rsidRPr="00C52528" w:rsidTr="00CB1AEA">
        <w:trPr>
          <w:trHeight w:val="283"/>
        </w:trPr>
        <w:tc>
          <w:tcPr>
            <w:tcW w:w="995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60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Data</w:t>
            </w:r>
          </w:p>
        </w:tc>
        <w:tc>
          <w:tcPr>
            <w:tcW w:w="2131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 w:rsidRPr="00C52528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C6D9F1" w:themeFill="text2" w:themeFillTint="33"/>
            <w:vAlign w:val="center"/>
          </w:tcPr>
          <w:p w:rsidR="00C52528" w:rsidRPr="00C52528" w:rsidRDefault="00C52528" w:rsidP="00341B09">
            <w:pPr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075935" w:rsidP="00943542">
            <w:pPr>
              <w:jc w:val="center"/>
            </w:pPr>
            <w:r>
              <w:t>1.0</w:t>
            </w:r>
          </w:p>
        </w:tc>
        <w:tc>
          <w:tcPr>
            <w:tcW w:w="1160" w:type="dxa"/>
            <w:vAlign w:val="center"/>
          </w:tcPr>
          <w:p w:rsidR="00075935" w:rsidRPr="00C52528" w:rsidRDefault="00DD08AA" w:rsidP="00075935">
            <w:pPr>
              <w:jc w:val="center"/>
            </w:pPr>
            <w:r>
              <w:t>30/05/201</w:t>
            </w:r>
            <w:r w:rsidR="0024449C">
              <w:t>5</w:t>
            </w:r>
          </w:p>
        </w:tc>
        <w:tc>
          <w:tcPr>
            <w:tcW w:w="2131" w:type="dxa"/>
            <w:vAlign w:val="center"/>
          </w:tcPr>
          <w:p w:rsidR="00075935" w:rsidRPr="00C52528" w:rsidRDefault="006D1E13" w:rsidP="00943542">
            <w:r>
              <w:t>Richardson Tibúrcio</w:t>
            </w:r>
          </w:p>
        </w:tc>
        <w:tc>
          <w:tcPr>
            <w:tcW w:w="4389" w:type="dxa"/>
            <w:vAlign w:val="center"/>
          </w:tcPr>
          <w:p w:rsidR="00075935" w:rsidRPr="00C52528" w:rsidRDefault="00075935" w:rsidP="006D1E13">
            <w:r>
              <w:t xml:space="preserve">Elaboração Inicial – </w:t>
            </w:r>
            <w:r w:rsidR="006D1E13">
              <w:t>Primeira versão</w:t>
            </w:r>
          </w:p>
        </w:tc>
      </w:tr>
      <w:tr w:rsidR="00075935" w:rsidRPr="00C52528" w:rsidTr="002E7C59">
        <w:trPr>
          <w:trHeight w:val="340"/>
        </w:trPr>
        <w:tc>
          <w:tcPr>
            <w:tcW w:w="995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1.1</w:t>
            </w:r>
          </w:p>
        </w:tc>
        <w:tc>
          <w:tcPr>
            <w:tcW w:w="1160" w:type="dxa"/>
            <w:vAlign w:val="center"/>
          </w:tcPr>
          <w:p w:rsidR="00075935" w:rsidRPr="00C52528" w:rsidRDefault="006C634C" w:rsidP="00943542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075935" w:rsidRPr="00C52528" w:rsidRDefault="006C634C" w:rsidP="00943542"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4389" w:type="dxa"/>
            <w:vAlign w:val="center"/>
          </w:tcPr>
          <w:p w:rsidR="00075935" w:rsidRPr="00C52528" w:rsidRDefault="006C634C" w:rsidP="00943542">
            <w:r>
              <w:t>Inclusão de solicitação de mudança</w:t>
            </w:r>
            <w:r w:rsidR="00EB7CAC">
              <w:t xml:space="preserve"> – Segunda Versão</w:t>
            </w:r>
          </w:p>
        </w:tc>
      </w:tr>
      <w:tr w:rsidR="003B6EB3" w:rsidRPr="00C52528" w:rsidTr="002E7C59">
        <w:trPr>
          <w:trHeight w:val="340"/>
        </w:trPr>
        <w:tc>
          <w:tcPr>
            <w:tcW w:w="995" w:type="dxa"/>
            <w:vAlign w:val="center"/>
          </w:tcPr>
          <w:p w:rsidR="003B6EB3" w:rsidRDefault="003B6EB3" w:rsidP="00943542">
            <w:pPr>
              <w:jc w:val="center"/>
            </w:pPr>
            <w:r>
              <w:t>1.2</w:t>
            </w:r>
          </w:p>
        </w:tc>
        <w:tc>
          <w:tcPr>
            <w:tcW w:w="1160" w:type="dxa"/>
            <w:vAlign w:val="center"/>
          </w:tcPr>
          <w:p w:rsidR="003B6EB3" w:rsidRPr="00C52528" w:rsidRDefault="003B6EB3" w:rsidP="00E02407">
            <w:pPr>
              <w:jc w:val="center"/>
            </w:pPr>
            <w:r>
              <w:t>03/06/2015</w:t>
            </w:r>
          </w:p>
        </w:tc>
        <w:tc>
          <w:tcPr>
            <w:tcW w:w="2131" w:type="dxa"/>
            <w:vAlign w:val="center"/>
          </w:tcPr>
          <w:p w:rsidR="003B6EB3" w:rsidRDefault="003B6EB3" w:rsidP="00943542">
            <w:r>
              <w:t>Adriano Vasconcelos</w:t>
            </w:r>
          </w:p>
        </w:tc>
        <w:tc>
          <w:tcPr>
            <w:tcW w:w="4389" w:type="dxa"/>
            <w:vAlign w:val="center"/>
          </w:tcPr>
          <w:p w:rsidR="003B6EB3" w:rsidRPr="00C52528" w:rsidRDefault="003B6EB3" w:rsidP="00E02407">
            <w:r>
              <w:t>Inclusão de solicitação de mudança</w:t>
            </w:r>
            <w:r w:rsidR="00EB7CAC">
              <w:t xml:space="preserve"> – Terceira Versão</w:t>
            </w:r>
          </w:p>
        </w:tc>
      </w:tr>
    </w:tbl>
    <w:p w:rsidR="0055540E" w:rsidRDefault="0055540E" w:rsidP="003D377B"/>
    <w:p w:rsidR="00CB1AEA" w:rsidRDefault="00CB1AEA" w:rsidP="003D377B"/>
    <w:p w:rsidR="00CB1AEA" w:rsidRDefault="006C634C" w:rsidP="00CB1AEA">
      <w:pPr>
        <w:pStyle w:val="Ttulo3"/>
      </w:pPr>
      <w:r>
        <w:t xml:space="preserve">1 - Solicitação </w:t>
      </w:r>
      <w:r w:rsidR="00CB1AEA"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E029F4" w:rsidRPr="00E029F4" w:rsidTr="002E7C59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3273BD" w:rsidRPr="003273BD" w:rsidRDefault="00C34868" w:rsidP="002E7C59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3273BD" w:rsidRPr="003273BD" w:rsidRDefault="00CB1AEA" w:rsidP="002E7C59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3273BD" w:rsidRDefault="003273BD" w:rsidP="002E7C59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E7C59" w:rsidRPr="002E7C59" w:rsidRDefault="002E7C59" w:rsidP="002E7C59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prioridade..5-Menor]</w:t>
            </w:r>
          </w:p>
        </w:tc>
        <w:tc>
          <w:tcPr>
            <w:tcW w:w="1134" w:type="dxa"/>
            <w:vAlign w:val="center"/>
          </w:tcPr>
          <w:p w:rsidR="003273BD" w:rsidRPr="003273BD" w:rsidRDefault="00075935" w:rsidP="002E7C59">
            <w:pPr>
              <w:jc w:val="center"/>
            </w:pPr>
            <w:r>
              <w:t>0</w:t>
            </w:r>
          </w:p>
        </w:tc>
      </w:tr>
    </w:tbl>
    <w:p w:rsidR="00617E7B" w:rsidRPr="006D101A" w:rsidRDefault="00CB1AEA" w:rsidP="00617E7B">
      <w:pPr>
        <w:pStyle w:val="Ttulo3"/>
      </w:pPr>
      <w:proofErr w:type="gramStart"/>
      <w:r>
        <w:t xml:space="preserve">1.1 - </w:t>
      </w:r>
      <w:r w:rsidR="00617E7B">
        <w:t>Descrição</w:t>
      </w:r>
      <w:proofErr w:type="gramEnd"/>
      <w:r w:rsidR="00617E7B">
        <w:t xml:space="preserve"> sumária</w:t>
      </w:r>
    </w:p>
    <w:p w:rsidR="00617E7B" w:rsidRDefault="00C34B8E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 w:rsidR="00C34868">
        <w:rPr>
          <w:rFonts w:ascii="Arial" w:hAnsi="Arial" w:cs="Arial"/>
          <w:lang w:val="pt-BR"/>
        </w:rPr>
        <w:t>N</w:t>
      </w:r>
      <w:r w:rsidR="00C34868"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no campo</w:t>
      </w:r>
      <w:r w:rsidR="00C34868">
        <w:rPr>
          <w:rFonts w:ascii="Arial" w:hAnsi="Arial" w:cs="Arial"/>
          <w:lang w:val="pt-BR"/>
        </w:rPr>
        <w:t xml:space="preserve"> </w:t>
      </w:r>
      <w:r w:rsidR="00943067">
        <w:rPr>
          <w:rFonts w:ascii="Arial" w:hAnsi="Arial" w:cs="Arial"/>
          <w:lang w:val="pt-BR"/>
        </w:rPr>
        <w:t>“digite seu nome”</w:t>
      </w:r>
      <w:r w:rsidR="00C34868">
        <w:rPr>
          <w:rFonts w:ascii="Arial" w:hAnsi="Arial" w:cs="Arial"/>
          <w:lang w:val="pt-BR"/>
        </w:rPr>
        <w:t>, se o usuário deixar campo em branco e pressiona</w:t>
      </w:r>
      <w:r w:rsidR="00CA2AFD">
        <w:rPr>
          <w:rFonts w:ascii="Arial" w:hAnsi="Arial" w:cs="Arial"/>
          <w:lang w:val="pt-BR"/>
        </w:rPr>
        <w:t>r</w:t>
      </w:r>
      <w:r w:rsidR="00C34868">
        <w:rPr>
          <w:rFonts w:ascii="Arial" w:hAnsi="Arial" w:cs="Arial"/>
          <w:lang w:val="pt-BR"/>
        </w:rPr>
        <w:t xml:space="preserve"> </w:t>
      </w:r>
      <w:r w:rsidR="00CA2AFD">
        <w:rPr>
          <w:rFonts w:ascii="Arial" w:hAnsi="Arial" w:cs="Arial"/>
          <w:lang w:val="pt-BR"/>
        </w:rPr>
        <w:t>“</w:t>
      </w:r>
      <w:proofErr w:type="spellStart"/>
      <w:r w:rsidR="00C34868">
        <w:rPr>
          <w:rFonts w:ascii="Arial" w:hAnsi="Arial" w:cs="Arial"/>
          <w:lang w:val="pt-BR"/>
        </w:rPr>
        <w:t>enter</w:t>
      </w:r>
      <w:proofErr w:type="spellEnd"/>
      <w:r w:rsidR="00CA2AFD">
        <w:rPr>
          <w:rFonts w:ascii="Arial" w:hAnsi="Arial" w:cs="Arial"/>
          <w:lang w:val="pt-BR"/>
        </w:rPr>
        <w:t>”</w:t>
      </w:r>
      <w:r w:rsidR="00C34868">
        <w:rPr>
          <w:rFonts w:ascii="Arial" w:hAnsi="Arial" w:cs="Arial"/>
          <w:lang w:val="pt-BR"/>
        </w:rPr>
        <w:t xml:space="preserve">, programa irá passar para </w:t>
      </w:r>
      <w:r w:rsidR="00CA2AFD">
        <w:rPr>
          <w:rFonts w:ascii="Arial" w:hAnsi="Arial" w:cs="Arial"/>
          <w:lang w:val="pt-BR"/>
        </w:rPr>
        <w:t>o campo</w:t>
      </w:r>
      <w:r w:rsidR="00CB1AEA">
        <w:rPr>
          <w:rFonts w:ascii="Arial" w:hAnsi="Arial" w:cs="Arial"/>
          <w:lang w:val="pt-BR"/>
        </w:rPr>
        <w:t xml:space="preserve"> digite sua </w:t>
      </w:r>
      <w:r w:rsidR="00CA2AFD">
        <w:rPr>
          <w:rFonts w:ascii="Arial" w:hAnsi="Arial" w:cs="Arial"/>
          <w:lang w:val="pt-BR"/>
        </w:rPr>
        <w:t>“idade”</w:t>
      </w:r>
      <w:r w:rsidR="00075935">
        <w:rPr>
          <w:rFonts w:ascii="Arial" w:hAnsi="Arial" w:cs="Arial"/>
          <w:lang w:val="pt-BR"/>
        </w:rPr>
        <w:t>.</w:t>
      </w:r>
    </w:p>
    <w:p w:rsidR="00617E7B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617E7B" w:rsidRPr="006D101A" w:rsidRDefault="00CB1AEA" w:rsidP="00617E7B">
      <w:pPr>
        <w:pStyle w:val="Ttulo3"/>
      </w:pPr>
      <w:r>
        <w:t xml:space="preserve">1.2 - </w:t>
      </w:r>
      <w:r w:rsidR="003273BD">
        <w:t>Justificativa</w:t>
      </w:r>
    </w:p>
    <w:p w:rsidR="00617E7B" w:rsidRDefault="00C34B8E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 Informar ao usuário a obrigatoriedade de preencher seu nome</w:t>
      </w:r>
      <w:bookmarkStart w:id="0" w:name="_GoBack"/>
      <w:bookmarkEnd w:id="0"/>
      <w:r w:rsidR="00075935">
        <w:rPr>
          <w:rFonts w:ascii="Arial" w:hAnsi="Arial"/>
          <w:lang w:val="pt-BR"/>
        </w:rPr>
        <w:t>.</w:t>
      </w:r>
    </w:p>
    <w:p w:rsidR="00617E7B" w:rsidRPr="006D101A" w:rsidRDefault="00617E7B" w:rsidP="00617E7B">
      <w:pPr>
        <w:pStyle w:val="TableText"/>
        <w:rPr>
          <w:rFonts w:ascii="Arial" w:hAnsi="Arial" w:cs="Arial"/>
          <w:lang w:val="pt-BR"/>
        </w:rPr>
      </w:pPr>
    </w:p>
    <w:p w:rsidR="00D22F4D" w:rsidRPr="001A6111" w:rsidRDefault="00CB1AEA" w:rsidP="001A6111">
      <w:pPr>
        <w:pStyle w:val="Ttulo3"/>
      </w:pPr>
      <w:proofErr w:type="gramStart"/>
      <w:r>
        <w:t xml:space="preserve">1.3 - </w:t>
      </w:r>
      <w:r w:rsidR="00D22F4D" w:rsidRPr="006D101A">
        <w:t>Classificação</w:t>
      </w:r>
      <w:proofErr w:type="gramEnd"/>
      <w:r w:rsidR="00D22F4D" w:rsidRPr="006D101A">
        <w:t xml:space="preserve"> de impacto no </w:t>
      </w:r>
      <w:r w:rsidR="0025219E">
        <w:t>projeto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3273BD" w:rsidRPr="0025219E" w:rsidTr="003273BD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273BD" w:rsidRPr="0025219E" w:rsidTr="003273BD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 Horas de um desenvolvedor</w:t>
            </w:r>
            <w:r w:rsidR="00075935">
              <w:rPr>
                <w:szCs w:val="20"/>
              </w:rPr>
              <w:t>.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273BD" w:rsidRPr="0025219E" w:rsidRDefault="003273BD" w:rsidP="00452161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273BD" w:rsidRPr="0025219E" w:rsidTr="003273BD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273BD" w:rsidRPr="0025219E" w:rsidRDefault="003273BD" w:rsidP="0025219E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 w:rsidR="0025219E"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 w:rsidR="0025219E"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3273BD" w:rsidRPr="0025219E" w:rsidRDefault="00CB1AEA" w:rsidP="00452161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dois dias da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</w:p>
        </w:tc>
      </w:tr>
    </w:tbl>
    <w:p w:rsidR="008843C9" w:rsidRDefault="008843C9" w:rsidP="003D377B"/>
    <w:p w:rsidR="00CB1AEA" w:rsidRDefault="00CB1AEA" w:rsidP="003D377B"/>
    <w:p w:rsidR="00CB1AEA" w:rsidRDefault="00CB1AEA" w:rsidP="003D377B"/>
    <w:p w:rsidR="00CB1AEA" w:rsidRDefault="00CB1AEA" w:rsidP="003D377B"/>
    <w:p w:rsidR="00CB1AEA" w:rsidRDefault="00CA2AFD" w:rsidP="00CB1AEA">
      <w:pPr>
        <w:pStyle w:val="Ttulo3"/>
      </w:pPr>
      <w:proofErr w:type="gramStart"/>
      <w:r>
        <w:t>2 - Solicitação</w:t>
      </w:r>
      <w:proofErr w:type="gramEnd"/>
      <w:r w:rsidR="00CB1AEA">
        <w:t xml:space="preserve"> 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B1AEA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B1AEA" w:rsidRPr="003273BD" w:rsidRDefault="00CB1AEA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B1AEA" w:rsidRPr="003273BD" w:rsidRDefault="00CB1AEA" w:rsidP="007639A3">
            <w:pPr>
              <w:jc w:val="center"/>
            </w:pPr>
            <w:r>
              <w:t>Richardson Tibúrcio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B1AEA" w:rsidRDefault="00CB1AEA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B1AEA" w:rsidRPr="002E7C59" w:rsidRDefault="00CB1AEA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B1AEA" w:rsidRPr="003273BD" w:rsidRDefault="00CB1AEA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B1AEA" w:rsidRPr="006D101A" w:rsidRDefault="0024449C" w:rsidP="00CB1AEA">
      <w:pPr>
        <w:pStyle w:val="Ttulo3"/>
      </w:pPr>
      <w:proofErr w:type="gramStart"/>
      <w:r>
        <w:t>2</w:t>
      </w:r>
      <w:r w:rsidR="00CB1AEA">
        <w:t>.1 - Descrição</w:t>
      </w:r>
      <w:proofErr w:type="gramEnd"/>
      <w:r w:rsidR="00CB1AEA">
        <w:t xml:space="preserve"> sumária</w:t>
      </w:r>
    </w:p>
    <w:p w:rsidR="00CB1AEA" w:rsidRDefault="00C34B8E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 w:rsidR="00CB1AEA">
        <w:rPr>
          <w:rFonts w:ascii="Arial" w:hAnsi="Arial" w:cs="Arial"/>
          <w:lang w:val="pt-BR"/>
        </w:rPr>
        <w:t>N</w:t>
      </w:r>
      <w:r w:rsidR="00CB1AEA" w:rsidRPr="00C34868">
        <w:rPr>
          <w:rFonts w:ascii="Arial" w:hAnsi="Arial" w:cs="Arial"/>
          <w:lang w:val="pt-BR"/>
        </w:rPr>
        <w:t xml:space="preserve">a parte de cadastro de funcionário, </w:t>
      </w:r>
      <w:r w:rsidR="00CA2AFD">
        <w:rPr>
          <w:rFonts w:ascii="Arial" w:hAnsi="Arial" w:cs="Arial"/>
          <w:lang w:val="pt-BR"/>
        </w:rPr>
        <w:t>o campo “idade”</w:t>
      </w:r>
      <w:r w:rsidR="00CB1AEA">
        <w:rPr>
          <w:rFonts w:ascii="Arial" w:hAnsi="Arial" w:cs="Arial"/>
          <w:lang w:val="pt-BR"/>
        </w:rPr>
        <w:t xml:space="preserve">, </w:t>
      </w:r>
      <w:r w:rsidR="0024449C">
        <w:rPr>
          <w:rFonts w:ascii="Arial" w:hAnsi="Arial" w:cs="Arial"/>
          <w:lang w:val="pt-BR"/>
        </w:rPr>
        <w:t>usuário poderá cadastrar idade sem nenhuma restrição, podendo assim errar sua idade ou cadastrar sendo funcionário menor de idade</w:t>
      </w:r>
      <w:r w:rsidR="00CB1AEA">
        <w:rPr>
          <w:rFonts w:ascii="Arial" w:hAnsi="Arial" w:cs="Arial"/>
          <w:lang w:val="pt-BR"/>
        </w:rPr>
        <w:t>.</w:t>
      </w:r>
    </w:p>
    <w:p w:rsidR="00CB1AE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6D101A" w:rsidRDefault="0024449C" w:rsidP="00CB1AEA">
      <w:pPr>
        <w:pStyle w:val="Ttulo3"/>
      </w:pPr>
      <w:r>
        <w:t>2</w:t>
      </w:r>
      <w:r w:rsidR="00CB1AEA">
        <w:t>.2 - Justificativa</w:t>
      </w:r>
    </w:p>
    <w:p w:rsidR="00CB1AEA" w:rsidRDefault="00C34B8E" w:rsidP="00DF56DD">
      <w:pPr>
        <w:pStyle w:val="TableText"/>
        <w:jc w:val="both"/>
        <w:rPr>
          <w:rFonts w:ascii="Arial" w:hAnsi="Arial"/>
          <w:lang w:val="pt-BR"/>
        </w:rPr>
      </w:pPr>
      <w:r>
        <w:rPr>
          <w:rFonts w:ascii="Arial" w:hAnsi="Arial"/>
          <w:lang w:val="pt-BR"/>
        </w:rPr>
        <w:t xml:space="preserve">  </w:t>
      </w:r>
      <w:r w:rsidR="0024449C">
        <w:rPr>
          <w:rFonts w:ascii="Arial" w:hAnsi="Arial"/>
          <w:lang w:val="pt-BR"/>
        </w:rPr>
        <w:t xml:space="preserve">Se esse erro não for corrigido funcionário </w:t>
      </w:r>
      <w:r w:rsidR="00CA2AFD">
        <w:rPr>
          <w:rFonts w:ascii="Arial" w:hAnsi="Arial"/>
          <w:lang w:val="pt-BR"/>
        </w:rPr>
        <w:t>poderá</w:t>
      </w:r>
      <w:r>
        <w:rPr>
          <w:rFonts w:ascii="Arial" w:hAnsi="Arial"/>
          <w:lang w:val="pt-BR"/>
        </w:rPr>
        <w:t xml:space="preserve"> se</w:t>
      </w:r>
      <w:r w:rsidR="00CA2AFD">
        <w:rPr>
          <w:rFonts w:ascii="Arial" w:hAnsi="Arial"/>
          <w:lang w:val="pt-BR"/>
        </w:rPr>
        <w:t xml:space="preserve"> cadastrar</w:t>
      </w:r>
      <w:r>
        <w:rPr>
          <w:rFonts w:ascii="Arial" w:hAnsi="Arial"/>
          <w:lang w:val="pt-BR"/>
        </w:rPr>
        <w:t xml:space="preserve"> com</w:t>
      </w:r>
      <w:proofErr w:type="gramStart"/>
      <w:r>
        <w:rPr>
          <w:rFonts w:ascii="Arial" w:hAnsi="Arial"/>
          <w:lang w:val="pt-BR"/>
        </w:rPr>
        <w:t xml:space="preserve"> </w:t>
      </w:r>
      <w:r w:rsidR="00CA2AFD">
        <w:rPr>
          <w:rFonts w:ascii="Arial" w:hAnsi="Arial"/>
          <w:lang w:val="pt-BR"/>
        </w:rPr>
        <w:t xml:space="preserve"> </w:t>
      </w:r>
      <w:proofErr w:type="gramEnd"/>
      <w:r w:rsidR="00CA2AFD">
        <w:rPr>
          <w:rFonts w:ascii="Arial" w:hAnsi="Arial"/>
          <w:lang w:val="pt-BR"/>
        </w:rPr>
        <w:t>qualquer idade</w:t>
      </w:r>
      <w:r w:rsidR="0024449C">
        <w:rPr>
          <w:rFonts w:ascii="Arial" w:hAnsi="Arial"/>
          <w:lang w:val="pt-BR"/>
        </w:rPr>
        <w:t xml:space="preserve">, </w:t>
      </w:r>
      <w:r>
        <w:rPr>
          <w:rFonts w:ascii="Arial" w:hAnsi="Arial"/>
          <w:lang w:val="pt-BR"/>
        </w:rPr>
        <w:t>e isso irá causar conflito no registro do funcionário</w:t>
      </w:r>
      <w:r w:rsidR="00CB1AEA">
        <w:rPr>
          <w:rFonts w:ascii="Arial" w:hAnsi="Arial"/>
          <w:lang w:val="pt-BR"/>
        </w:rPr>
        <w:t>.</w:t>
      </w:r>
    </w:p>
    <w:p w:rsidR="00CB1AEA" w:rsidRPr="006D101A" w:rsidRDefault="00CB1AEA" w:rsidP="00CB1AEA">
      <w:pPr>
        <w:pStyle w:val="TableText"/>
        <w:rPr>
          <w:rFonts w:ascii="Arial" w:hAnsi="Arial" w:cs="Arial"/>
          <w:lang w:val="pt-BR"/>
        </w:rPr>
      </w:pPr>
    </w:p>
    <w:p w:rsidR="00CB1AEA" w:rsidRPr="001A6111" w:rsidRDefault="0024449C" w:rsidP="001A6111">
      <w:pPr>
        <w:pStyle w:val="Ttulo3"/>
      </w:pPr>
      <w:proofErr w:type="gramStart"/>
      <w:r>
        <w:lastRenderedPageBreak/>
        <w:t>2</w:t>
      </w:r>
      <w:r w:rsidR="00CB1AEA">
        <w:t xml:space="preserve">.3 - </w:t>
      </w:r>
      <w:r w:rsidR="00CB1AEA" w:rsidRPr="006D101A">
        <w:t>Classificação</w:t>
      </w:r>
      <w:proofErr w:type="gramEnd"/>
      <w:r w:rsidR="00CB1AEA" w:rsidRPr="006D101A">
        <w:t xml:space="preserve"> de impacto no </w:t>
      </w:r>
      <w:r w:rsidR="00CB1AEA">
        <w:t>projeto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CB1AEA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B1AEA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632EA2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  <w:r w:rsidR="00CB1AEA">
              <w:rPr>
                <w:szCs w:val="20"/>
              </w:rPr>
              <w:t xml:space="preserve"> </w:t>
            </w:r>
            <w:r w:rsidR="0024449C">
              <w:rPr>
                <w:szCs w:val="20"/>
              </w:rPr>
              <w:t>Hora</w:t>
            </w:r>
            <w:r>
              <w:rPr>
                <w:szCs w:val="20"/>
              </w:rPr>
              <w:t>s</w:t>
            </w:r>
            <w:r w:rsidR="00CB1AEA">
              <w:rPr>
                <w:szCs w:val="20"/>
              </w:rPr>
              <w:t xml:space="preserve"> de um desenvolvedor.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AEA" w:rsidRPr="0025219E" w:rsidRDefault="00CB1AEA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B1AEA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B1AEA" w:rsidRPr="0025219E" w:rsidRDefault="00CB1AEA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B1AEA" w:rsidRPr="0025219E" w:rsidRDefault="00CB1AEA" w:rsidP="002444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</w:t>
            </w:r>
            <w:r w:rsidR="0024449C">
              <w:rPr>
                <w:szCs w:val="20"/>
              </w:rPr>
              <w:t>um dia</w:t>
            </w:r>
            <w:r w:rsidR="00C8701B">
              <w:rPr>
                <w:szCs w:val="20"/>
              </w:rPr>
              <w:t xml:space="preserve"> de</w:t>
            </w:r>
            <w:r>
              <w:rPr>
                <w:szCs w:val="20"/>
              </w:rPr>
              <w:t xml:space="preserve">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 w:rsidR="00C8701B">
              <w:rPr>
                <w:szCs w:val="20"/>
              </w:rPr>
              <w:t>.</w:t>
            </w:r>
          </w:p>
        </w:tc>
      </w:tr>
    </w:tbl>
    <w:p w:rsidR="004D019D" w:rsidRDefault="004D019D" w:rsidP="0024449C">
      <w:pPr>
        <w:pStyle w:val="Ttulo3"/>
      </w:pPr>
    </w:p>
    <w:p w:rsidR="004D019D" w:rsidRDefault="004D019D" w:rsidP="0024449C">
      <w:pPr>
        <w:pStyle w:val="Ttulo3"/>
      </w:pPr>
    </w:p>
    <w:p w:rsidR="0024449C" w:rsidRDefault="0024449C" w:rsidP="0024449C">
      <w:pPr>
        <w:pStyle w:val="Ttulo3"/>
      </w:pPr>
      <w:r>
        <w:t>3 -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6C634C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24449C" w:rsidRDefault="0024449C" w:rsidP="0024449C">
      <w:pPr>
        <w:pStyle w:val="Ttulo3"/>
      </w:pPr>
      <w:proofErr w:type="gramStart"/>
      <w:r>
        <w:t>3.1 - Descrição</w:t>
      </w:r>
      <w:proofErr w:type="gramEnd"/>
      <w:r>
        <w:t xml:space="preserve"> sumária</w:t>
      </w:r>
    </w:p>
    <w:p w:rsidR="0024449C" w:rsidRDefault="006C634C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Na tela cadastrar funcionário, após a inserção de um funcionário, </w:t>
      </w:r>
      <w:r w:rsidR="00D723CB">
        <w:rPr>
          <w:rFonts w:ascii="Arial" w:hAnsi="Arial" w:cs="Arial"/>
          <w:lang w:val="pt-BR"/>
        </w:rPr>
        <w:t>ao buscar o mesmo, uma mensagem é retornada com o erro ortográfico.</w:t>
      </w:r>
    </w:p>
    <w:p w:rsidR="0024449C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Default="0024449C" w:rsidP="0024449C">
      <w:pPr>
        <w:pStyle w:val="Ttulo3"/>
      </w:pPr>
      <w:r>
        <w:t xml:space="preserve">3.2 </w:t>
      </w:r>
      <w:r w:rsidR="00D723CB">
        <w:t>–</w:t>
      </w:r>
      <w:r>
        <w:t xml:space="preserve"> Justificativa</w:t>
      </w:r>
    </w:p>
    <w:p w:rsidR="00D723CB" w:rsidRPr="00C8701B" w:rsidRDefault="00D723CB" w:rsidP="00DF56DD">
      <w:pPr>
        <w:jc w:val="both"/>
        <w:rPr>
          <w:rFonts w:eastAsia="Times New Roman" w:cs="Arial"/>
          <w:sz w:val="24"/>
          <w:szCs w:val="20"/>
        </w:rPr>
      </w:pPr>
      <w:r w:rsidRPr="00C8701B">
        <w:rPr>
          <w:rFonts w:eastAsia="Times New Roman" w:cs="Arial"/>
          <w:sz w:val="24"/>
          <w:szCs w:val="20"/>
        </w:rPr>
        <w:t>A palavra “</w:t>
      </w:r>
      <w:proofErr w:type="spellStart"/>
      <w:r w:rsidRPr="00C8701B">
        <w:rPr>
          <w:rFonts w:eastAsia="Times New Roman" w:cs="Arial"/>
          <w:sz w:val="24"/>
          <w:szCs w:val="20"/>
        </w:rPr>
        <w:t>exite</w:t>
      </w:r>
      <w:proofErr w:type="spellEnd"/>
      <w:r w:rsidRPr="00C8701B">
        <w:rPr>
          <w:rFonts w:eastAsia="Times New Roman" w:cs="Arial"/>
          <w:sz w:val="24"/>
          <w:szCs w:val="20"/>
        </w:rPr>
        <w:t>” conforme a gramatica,</w:t>
      </w:r>
      <w:r w:rsidR="00C8701B" w:rsidRPr="00C8701B">
        <w:rPr>
          <w:rFonts w:eastAsia="Times New Roman" w:cs="Arial"/>
          <w:sz w:val="24"/>
          <w:szCs w:val="20"/>
        </w:rPr>
        <w:t xml:space="preserve"> esta escrita de forma incorreta</w:t>
      </w:r>
      <w:r w:rsidRPr="00C8701B">
        <w:rPr>
          <w:rFonts w:eastAsia="Times New Roman" w:cs="Arial"/>
          <w:sz w:val="24"/>
          <w:szCs w:val="20"/>
        </w:rPr>
        <w:t>, o correto seria “Existe”. Esse tipo de situação deixa o sistema, em termo de estética,</w:t>
      </w:r>
      <w:r w:rsidR="00C8701B" w:rsidRPr="00C8701B">
        <w:rPr>
          <w:rFonts w:eastAsia="Times New Roman" w:cs="Arial"/>
          <w:sz w:val="24"/>
          <w:szCs w:val="20"/>
        </w:rPr>
        <w:t xml:space="preserve"> fora dos padrões.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1A6111" w:rsidRDefault="0024449C" w:rsidP="001A6111">
      <w:pPr>
        <w:pStyle w:val="Ttulo3"/>
      </w:pPr>
      <w:proofErr w:type="gramStart"/>
      <w:r>
        <w:t xml:space="preserve">3.3 -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pStyle w:val="Cabealho"/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C8701B" w:rsidRDefault="00C8701B" w:rsidP="007639A3">
            <w:pPr>
              <w:jc w:val="center"/>
              <w:rPr>
                <w:szCs w:val="20"/>
              </w:rPr>
            </w:pPr>
          </w:p>
          <w:p w:rsidR="0024449C" w:rsidRPr="0025219E" w:rsidRDefault="00C8701B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/>
    <w:p w:rsidR="0024449C" w:rsidRDefault="0024449C" w:rsidP="0024449C"/>
    <w:p w:rsidR="001A6111" w:rsidRDefault="001A6111" w:rsidP="0024449C"/>
    <w:p w:rsidR="001A6111" w:rsidRDefault="001A6111" w:rsidP="0024449C"/>
    <w:p w:rsidR="001A6111" w:rsidRDefault="001A6111" w:rsidP="0024449C"/>
    <w:p w:rsidR="001A6111" w:rsidRDefault="001A6111" w:rsidP="0024449C"/>
    <w:p w:rsidR="001A6111" w:rsidRDefault="001A6111" w:rsidP="0024449C"/>
    <w:p w:rsidR="001A6111" w:rsidRDefault="001A6111" w:rsidP="0024449C"/>
    <w:p w:rsidR="001A6111" w:rsidRDefault="001A6111" w:rsidP="0024449C"/>
    <w:p w:rsidR="001A6111" w:rsidRDefault="001A6111" w:rsidP="0024449C"/>
    <w:p w:rsidR="0024449C" w:rsidRDefault="0024449C" w:rsidP="0024449C">
      <w:pPr>
        <w:pStyle w:val="Ttulo3"/>
      </w:pPr>
      <w:r>
        <w:t>4 -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spellStart"/>
            <w:r>
              <w:t>Fabiene</w:t>
            </w:r>
            <w:proofErr w:type="spellEnd"/>
            <w:r>
              <w:t xml:space="preserve"> Souza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C8701B" w:rsidP="007639A3">
            <w:pPr>
              <w:jc w:val="center"/>
            </w:pPr>
            <w:proofErr w:type="gramStart"/>
            <w:r>
              <w:t>1</w:t>
            </w:r>
            <w:proofErr w:type="gramEnd"/>
          </w:p>
        </w:tc>
      </w:tr>
    </w:tbl>
    <w:p w:rsidR="00C8701B" w:rsidRPr="00FA24FA" w:rsidRDefault="00C8701B" w:rsidP="00C8701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</w:rPr>
      </w:pPr>
    </w:p>
    <w:p w:rsidR="0024449C" w:rsidRPr="001A6111" w:rsidRDefault="0024449C" w:rsidP="001A6111">
      <w:pPr>
        <w:pStyle w:val="Ttulo3"/>
      </w:pPr>
      <w:proofErr w:type="gramStart"/>
      <w:r>
        <w:lastRenderedPageBreak/>
        <w:t>4.1 - Descrição</w:t>
      </w:r>
      <w:proofErr w:type="gramEnd"/>
      <w:r>
        <w:t xml:space="preserve"> sumária</w:t>
      </w:r>
    </w:p>
    <w:p w:rsidR="00C8701B" w:rsidRDefault="00C34B8E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</w:t>
      </w:r>
      <w:r w:rsidR="00C8701B">
        <w:rPr>
          <w:rFonts w:ascii="Arial" w:hAnsi="Arial" w:cs="Arial"/>
          <w:lang w:val="pt-BR"/>
        </w:rPr>
        <w:t xml:space="preserve">Na tela cadastrar funcionário, após a inserção de um funcionário, ao </w:t>
      </w:r>
      <w:r w:rsidR="00943067">
        <w:rPr>
          <w:rFonts w:ascii="Arial" w:hAnsi="Arial" w:cs="Arial"/>
          <w:lang w:val="pt-BR"/>
        </w:rPr>
        <w:t>excluir</w:t>
      </w:r>
      <w:r w:rsidR="00C8701B">
        <w:rPr>
          <w:rFonts w:ascii="Arial" w:hAnsi="Arial" w:cs="Arial"/>
          <w:lang w:val="pt-BR"/>
        </w:rPr>
        <w:t xml:space="preserve"> o mesmo,</w:t>
      </w:r>
      <w:r w:rsidR="00943067">
        <w:rPr>
          <w:rFonts w:ascii="Arial" w:hAnsi="Arial" w:cs="Arial"/>
          <w:lang w:val="pt-BR"/>
        </w:rPr>
        <w:t xml:space="preserve"> uma mensagem “primeiro aqui” é retornada.</w:t>
      </w:r>
    </w:p>
    <w:p w:rsidR="00C8701B" w:rsidRDefault="00C8701B" w:rsidP="0024449C">
      <w:pPr>
        <w:pStyle w:val="TableText"/>
        <w:rPr>
          <w:rFonts w:ascii="Arial" w:hAnsi="Arial" w:cs="Arial"/>
          <w:lang w:val="pt-BR"/>
        </w:rPr>
      </w:pPr>
    </w:p>
    <w:p w:rsidR="00943067" w:rsidRPr="004D019D" w:rsidRDefault="0024449C" w:rsidP="004D019D">
      <w:pPr>
        <w:pStyle w:val="Ttulo3"/>
      </w:pPr>
      <w:r>
        <w:t xml:space="preserve">4.2 </w:t>
      </w:r>
      <w:r w:rsidR="00943067">
        <w:t>–</w:t>
      </w:r>
      <w:r>
        <w:t xml:space="preserve"> Justificativa</w:t>
      </w:r>
    </w:p>
    <w:p w:rsidR="00943067" w:rsidRPr="00943067" w:rsidRDefault="00632EA2" w:rsidP="00DF56DD">
      <w:pPr>
        <w:jc w:val="both"/>
        <w:rPr>
          <w:rFonts w:eastAsia="Times New Roman" w:cs="Arial"/>
          <w:sz w:val="24"/>
          <w:szCs w:val="20"/>
        </w:rPr>
      </w:pPr>
      <w:r>
        <w:rPr>
          <w:rFonts w:eastAsia="Times New Roman" w:cs="Arial"/>
          <w:sz w:val="24"/>
          <w:szCs w:val="20"/>
        </w:rPr>
        <w:t xml:space="preserve"> </w:t>
      </w:r>
      <w:r w:rsidR="00943067" w:rsidRPr="00943067">
        <w:rPr>
          <w:rFonts w:eastAsia="Times New Roman" w:cs="Arial"/>
          <w:sz w:val="24"/>
          <w:szCs w:val="20"/>
        </w:rPr>
        <w:t>O usuário fica sem entender o que aconteceu, se o funcionário foi ou não excluído. A apresentação do sistema fica estranha e o usuário precisa realizar a ação de “exibir funcionário” para ter certeza que a ação de exclusão foi realizada.</w:t>
      </w:r>
    </w:p>
    <w:p w:rsidR="0024449C" w:rsidRPr="006D101A" w:rsidRDefault="0024449C" w:rsidP="0024449C">
      <w:pPr>
        <w:pStyle w:val="TableText"/>
        <w:rPr>
          <w:rFonts w:ascii="Arial" w:hAnsi="Arial" w:cs="Arial"/>
          <w:lang w:val="pt-BR"/>
        </w:rPr>
      </w:pPr>
    </w:p>
    <w:p w:rsidR="0024449C" w:rsidRPr="001A6111" w:rsidRDefault="0024449C" w:rsidP="001A6111">
      <w:pPr>
        <w:pStyle w:val="Ttulo3"/>
      </w:pPr>
      <w:proofErr w:type="gramStart"/>
      <w:r>
        <w:t xml:space="preserve">4.3 -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24449C" w:rsidRPr="0025219E" w:rsidTr="007639A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Default="0024449C" w:rsidP="007639A3">
            <w:pPr>
              <w:pStyle w:val="Cabealho"/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30 minutos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49C" w:rsidRDefault="0024449C" w:rsidP="007639A3">
            <w:pPr>
              <w:jc w:val="center"/>
              <w:rPr>
                <w:szCs w:val="20"/>
              </w:rPr>
            </w:pPr>
          </w:p>
          <w:p w:rsidR="00943067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24449C" w:rsidRPr="0025219E" w:rsidTr="007639A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</w:tcPr>
          <w:p w:rsidR="0024449C" w:rsidRPr="0025219E" w:rsidRDefault="00943067" w:rsidP="007639A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Nenhum dia</w:t>
            </w:r>
          </w:p>
        </w:tc>
      </w:tr>
    </w:tbl>
    <w:p w:rsidR="0024449C" w:rsidRDefault="0024449C" w:rsidP="003D377B"/>
    <w:p w:rsidR="004D019D" w:rsidRDefault="004D019D" w:rsidP="003D377B"/>
    <w:p w:rsidR="004D019D" w:rsidRDefault="004D019D" w:rsidP="003D377B"/>
    <w:p w:rsidR="00632EA2" w:rsidRDefault="00632EA2" w:rsidP="003D377B"/>
    <w:p w:rsidR="00632EA2" w:rsidRDefault="00632EA2" w:rsidP="003D377B"/>
    <w:p w:rsidR="0024449C" w:rsidRDefault="0024449C" w:rsidP="0024449C">
      <w:pPr>
        <w:pStyle w:val="Ttulo3"/>
      </w:pPr>
      <w:r>
        <w:t>5 -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24449C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24449C" w:rsidRPr="003273BD" w:rsidRDefault="0024449C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24449C" w:rsidRPr="003273BD" w:rsidRDefault="003B6EB3" w:rsidP="007639A3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24449C" w:rsidRDefault="0024449C" w:rsidP="007639A3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24449C" w:rsidRPr="002E7C59" w:rsidRDefault="0024449C" w:rsidP="007639A3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24449C" w:rsidRPr="003273BD" w:rsidRDefault="003B6EB3" w:rsidP="007639A3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6E5E93" w:rsidRPr="006E5E93" w:rsidRDefault="00FA24FA" w:rsidP="004D019D">
      <w:pPr>
        <w:pStyle w:val="Ttulo3"/>
      </w:pPr>
      <w:proofErr w:type="gramStart"/>
      <w:r>
        <w:t>5</w:t>
      </w:r>
      <w:r w:rsidR="003B6EB3">
        <w:t>.1 - Descrição</w:t>
      </w:r>
      <w:proofErr w:type="gramEnd"/>
      <w:r w:rsidR="003B6EB3">
        <w:t xml:space="preserve"> sumária</w:t>
      </w:r>
    </w:p>
    <w:p w:rsidR="003B6EB3" w:rsidRDefault="00632EA2" w:rsidP="004D019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3B6EB3">
        <w:rPr>
          <w:rFonts w:ascii="Arial" w:hAnsi="Arial" w:cs="Arial"/>
          <w:lang w:val="pt-BR"/>
        </w:rPr>
        <w:t>N</w:t>
      </w:r>
      <w:r w:rsidR="003B6EB3" w:rsidRPr="00C34868">
        <w:rPr>
          <w:rFonts w:ascii="Arial" w:hAnsi="Arial" w:cs="Arial"/>
          <w:lang w:val="pt-BR"/>
        </w:rPr>
        <w:t xml:space="preserve">a </w:t>
      </w:r>
      <w:r>
        <w:rPr>
          <w:rFonts w:ascii="Arial" w:hAnsi="Arial" w:cs="Arial"/>
          <w:lang w:val="pt-BR"/>
        </w:rPr>
        <w:t>tela</w:t>
      </w:r>
      <w:r w:rsidR="004D019D">
        <w:rPr>
          <w:rFonts w:ascii="Arial" w:hAnsi="Arial" w:cs="Arial"/>
          <w:lang w:val="pt-BR"/>
        </w:rPr>
        <w:t xml:space="preserve"> inicial ”</w:t>
      </w:r>
      <w:proofErr w:type="gramStart"/>
      <w:r w:rsidR="004D019D">
        <w:rPr>
          <w:rFonts w:ascii="Arial" w:hAnsi="Arial" w:cs="Arial"/>
          <w:lang w:val="pt-BR"/>
        </w:rPr>
        <w:t>menu</w:t>
      </w:r>
      <w:proofErr w:type="gramEnd"/>
      <w:r w:rsidR="004D019D">
        <w:rPr>
          <w:rFonts w:ascii="Arial" w:hAnsi="Arial" w:cs="Arial"/>
          <w:lang w:val="pt-BR"/>
        </w:rPr>
        <w:t xml:space="preserve">” </w:t>
      </w:r>
      <w:r>
        <w:rPr>
          <w:rFonts w:ascii="Arial" w:hAnsi="Arial" w:cs="Arial"/>
          <w:lang w:val="pt-BR"/>
        </w:rPr>
        <w:t xml:space="preserve">ao </w:t>
      </w:r>
      <w:r w:rsidR="004D019D">
        <w:rPr>
          <w:rFonts w:ascii="Arial" w:hAnsi="Arial" w:cs="Arial"/>
          <w:lang w:val="pt-BR"/>
        </w:rPr>
        <w:t>escolher opção “Administrativo”</w:t>
      </w:r>
      <w:r>
        <w:rPr>
          <w:rFonts w:ascii="Arial" w:hAnsi="Arial" w:cs="Arial"/>
          <w:lang w:val="pt-BR"/>
        </w:rPr>
        <w:t>,</w:t>
      </w:r>
      <w:r w:rsidR="004D019D">
        <w:rPr>
          <w:rFonts w:ascii="Arial" w:hAnsi="Arial" w:cs="Arial"/>
          <w:lang w:val="pt-BR"/>
        </w:rPr>
        <w:t xml:space="preserve"> ao ser inserido no campo “escolha opção” </w:t>
      </w:r>
      <w:r w:rsidR="00C34B8E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>e usuário digitar</w:t>
      </w:r>
      <w:r w:rsidR="004D019D">
        <w:rPr>
          <w:rFonts w:ascii="Arial" w:hAnsi="Arial" w:cs="Arial"/>
          <w:lang w:val="pt-BR"/>
        </w:rPr>
        <w:t xml:space="preserve"> uma letra e pressionar “</w:t>
      </w:r>
      <w:proofErr w:type="spellStart"/>
      <w:r w:rsidR="004D019D">
        <w:rPr>
          <w:rFonts w:ascii="Arial" w:hAnsi="Arial" w:cs="Arial"/>
          <w:lang w:val="pt-BR"/>
        </w:rPr>
        <w:t>enter</w:t>
      </w:r>
      <w:proofErr w:type="spellEnd"/>
      <w:r w:rsidR="004D019D">
        <w:rPr>
          <w:rFonts w:ascii="Arial" w:hAnsi="Arial" w:cs="Arial"/>
          <w:lang w:val="pt-BR"/>
        </w:rPr>
        <w:t xml:space="preserve">” o programa se fecha </w:t>
      </w:r>
      <w:r w:rsidR="003B6EB3">
        <w:rPr>
          <w:rFonts w:ascii="Arial" w:hAnsi="Arial" w:cs="Arial"/>
          <w:lang w:val="pt-BR"/>
        </w:rPr>
        <w:t>.</w:t>
      </w:r>
    </w:p>
    <w:p w:rsidR="003B6EB3" w:rsidRDefault="003B6EB3" w:rsidP="003B6EB3">
      <w:pPr>
        <w:pStyle w:val="TableText"/>
        <w:rPr>
          <w:rFonts w:ascii="Arial" w:hAnsi="Arial" w:cs="Arial"/>
          <w:lang w:val="pt-BR"/>
        </w:rPr>
      </w:pPr>
    </w:p>
    <w:p w:rsidR="001A6111" w:rsidRDefault="001A6111" w:rsidP="003B6EB3">
      <w:pPr>
        <w:pStyle w:val="TableText"/>
        <w:rPr>
          <w:rFonts w:ascii="Arial" w:hAnsi="Arial" w:cs="Arial"/>
          <w:lang w:val="pt-BR"/>
        </w:rPr>
      </w:pPr>
    </w:p>
    <w:p w:rsidR="003B6EB3" w:rsidRDefault="00FA24FA" w:rsidP="003B6EB3">
      <w:pPr>
        <w:pStyle w:val="Ttulo3"/>
      </w:pPr>
      <w:r>
        <w:t>5</w:t>
      </w:r>
      <w:r w:rsidR="003B6EB3">
        <w:t xml:space="preserve">.2 </w:t>
      </w:r>
      <w:r w:rsidR="006E5E93">
        <w:t>–</w:t>
      </w:r>
      <w:r w:rsidR="003B6EB3">
        <w:t xml:space="preserve"> Justificativa</w:t>
      </w:r>
    </w:p>
    <w:p w:rsidR="003B6EB3" w:rsidRPr="006D101A" w:rsidRDefault="00632EA2" w:rsidP="00DF56DD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Usuário deverá ser informado que o campo só poderá ser preenchido com números referentes </w:t>
      </w:r>
      <w:proofErr w:type="gramStart"/>
      <w:r>
        <w:rPr>
          <w:rFonts w:ascii="Arial" w:hAnsi="Arial" w:cs="Arial"/>
          <w:lang w:val="pt-BR"/>
        </w:rPr>
        <w:t>as</w:t>
      </w:r>
      <w:proofErr w:type="gramEnd"/>
      <w:r>
        <w:rPr>
          <w:rFonts w:ascii="Arial" w:hAnsi="Arial" w:cs="Arial"/>
          <w:lang w:val="pt-BR"/>
        </w:rPr>
        <w:t xml:space="preserve"> opções que estão na tabela.</w:t>
      </w:r>
    </w:p>
    <w:p w:rsidR="006E5E93" w:rsidRDefault="006E5E93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1A6111" w:rsidRDefault="001A6111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1A6111" w:rsidRDefault="001A6111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6E5E93" w:rsidRPr="006D101A" w:rsidRDefault="006E5E93" w:rsidP="00DF56DD">
      <w:pPr>
        <w:pStyle w:val="TableText"/>
        <w:jc w:val="both"/>
        <w:rPr>
          <w:rFonts w:ascii="Arial" w:hAnsi="Arial" w:cs="Arial"/>
          <w:lang w:val="pt-BR"/>
        </w:rPr>
      </w:pPr>
    </w:p>
    <w:p w:rsidR="0024449C" w:rsidRPr="001A6111" w:rsidRDefault="0024449C" w:rsidP="001A6111">
      <w:pPr>
        <w:pStyle w:val="Ttulo3"/>
      </w:pPr>
      <w:proofErr w:type="gramStart"/>
      <w:r>
        <w:t xml:space="preserve">5.3 -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3B6EB3" w:rsidRPr="0025219E" w:rsidTr="003B6EB3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632EA2" w:rsidP="003B6EB3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16</w:t>
            </w:r>
            <w:r w:rsidR="003B6EB3">
              <w:rPr>
                <w:szCs w:val="20"/>
              </w:rPr>
              <w:t xml:space="preserve"> Hora</w:t>
            </w:r>
            <w:r>
              <w:rPr>
                <w:szCs w:val="20"/>
              </w:rPr>
              <w:t>s</w:t>
            </w:r>
            <w:r w:rsidR="003B6EB3">
              <w:rPr>
                <w:szCs w:val="20"/>
              </w:rPr>
              <w:t xml:space="preserve"> de um desenvolvedor.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3B6EB3" w:rsidRPr="0025219E" w:rsidTr="003B6EB3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3B6EB3" w:rsidRPr="0025219E" w:rsidRDefault="003B6EB3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</w:t>
            </w:r>
            <w:r w:rsidRPr="0025219E">
              <w:rPr>
                <w:b/>
                <w:szCs w:val="20"/>
              </w:rPr>
              <w:lastRenderedPageBreak/>
              <w:t>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3B6EB3" w:rsidRPr="0025219E" w:rsidRDefault="003B6EB3" w:rsidP="003B6EB3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24449C"/>
    <w:p w:rsidR="0024449C" w:rsidRDefault="0024449C" w:rsidP="0024449C">
      <w:pPr>
        <w:pStyle w:val="Ttulo3"/>
      </w:pPr>
      <w:r>
        <w:t>6 - Solicitação</w:t>
      </w:r>
      <w:proofErr w:type="gramStart"/>
      <w:r>
        <w:t xml:space="preserve">  </w:t>
      </w:r>
      <w:proofErr w:type="gramEnd"/>
      <w:r>
        <w:t>de Mudança</w:t>
      </w:r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440"/>
        <w:gridCol w:w="3630"/>
        <w:gridCol w:w="2551"/>
        <w:gridCol w:w="1134"/>
      </w:tblGrid>
      <w:tr w:rsidR="00C24C10" w:rsidRPr="003273BD" w:rsidTr="007639A3">
        <w:trPr>
          <w:trHeight w:val="340"/>
        </w:trPr>
        <w:tc>
          <w:tcPr>
            <w:tcW w:w="1440" w:type="dxa"/>
            <w:shd w:val="clear" w:color="auto" w:fill="DBE5F1" w:themeFill="accent1" w:themeFillTint="33"/>
            <w:vAlign w:val="center"/>
          </w:tcPr>
          <w:p w:rsidR="00C24C10" w:rsidRPr="003273BD" w:rsidRDefault="00C24C10" w:rsidP="007639A3">
            <w:pPr>
              <w:jc w:val="center"/>
            </w:pPr>
            <w:r>
              <w:rPr>
                <w:b/>
              </w:rPr>
              <w:t>Solicitação</w:t>
            </w:r>
          </w:p>
        </w:tc>
        <w:tc>
          <w:tcPr>
            <w:tcW w:w="3630" w:type="dxa"/>
            <w:vAlign w:val="center"/>
          </w:tcPr>
          <w:p w:rsidR="00C24C10" w:rsidRPr="003273BD" w:rsidRDefault="00C24C10" w:rsidP="00D870EA">
            <w:pPr>
              <w:jc w:val="center"/>
            </w:pPr>
            <w:r>
              <w:t>Adriano Vasconcelos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24C10" w:rsidRDefault="00C24C10" w:rsidP="00D870EA">
            <w:pPr>
              <w:jc w:val="center"/>
              <w:rPr>
                <w:b/>
              </w:rPr>
            </w:pPr>
            <w:r>
              <w:rPr>
                <w:b/>
              </w:rPr>
              <w:t>Prioridade</w:t>
            </w:r>
          </w:p>
          <w:p w:rsidR="00C24C10" w:rsidRPr="002E7C59" w:rsidRDefault="00C24C10" w:rsidP="00D870EA">
            <w:pPr>
              <w:jc w:val="center"/>
              <w:rPr>
                <w:sz w:val="16"/>
                <w:szCs w:val="16"/>
              </w:rPr>
            </w:pPr>
            <w:r w:rsidRPr="002E7C59">
              <w:rPr>
                <w:sz w:val="16"/>
                <w:szCs w:val="16"/>
              </w:rPr>
              <w:t>[0-Maior prioridade</w:t>
            </w:r>
            <w:proofErr w:type="gramStart"/>
            <w:r w:rsidRPr="002E7C59">
              <w:rPr>
                <w:sz w:val="16"/>
                <w:szCs w:val="16"/>
              </w:rPr>
              <w:t>..</w:t>
            </w:r>
            <w:proofErr w:type="gramEnd"/>
            <w:r w:rsidRPr="002E7C59">
              <w:rPr>
                <w:sz w:val="16"/>
                <w:szCs w:val="16"/>
              </w:rPr>
              <w:t>5-Menor]</w:t>
            </w:r>
          </w:p>
        </w:tc>
        <w:tc>
          <w:tcPr>
            <w:tcW w:w="1134" w:type="dxa"/>
            <w:vAlign w:val="center"/>
          </w:tcPr>
          <w:p w:rsidR="00C24C10" w:rsidRPr="003273BD" w:rsidRDefault="00C24C10" w:rsidP="00D870EA">
            <w:pPr>
              <w:jc w:val="center"/>
            </w:pPr>
            <w:proofErr w:type="gramStart"/>
            <w:r>
              <w:t>0</w:t>
            </w:r>
            <w:proofErr w:type="gramEnd"/>
          </w:p>
        </w:tc>
      </w:tr>
    </w:tbl>
    <w:p w:rsidR="00C24C10" w:rsidRPr="006D101A" w:rsidRDefault="006E5E93" w:rsidP="00C24C10">
      <w:pPr>
        <w:pStyle w:val="Ttulo3"/>
      </w:pPr>
      <w:proofErr w:type="gramStart"/>
      <w:r>
        <w:t>6</w:t>
      </w:r>
      <w:r w:rsidR="00C24C10">
        <w:t>.1 - Descrição</w:t>
      </w:r>
      <w:proofErr w:type="gramEnd"/>
      <w:r w:rsidR="00C24C10">
        <w:t xml:space="preserve"> sumária</w:t>
      </w:r>
    </w:p>
    <w:p w:rsidR="00C24C10" w:rsidRDefault="001A6111" w:rsidP="00632EA2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Caso o usuário clique na opção Administrativo no </w:t>
      </w:r>
      <w:proofErr w:type="gramStart"/>
      <w:r>
        <w:rPr>
          <w:rFonts w:ascii="Arial" w:hAnsi="Arial" w:cs="Arial"/>
          <w:lang w:val="pt-BR"/>
        </w:rPr>
        <w:t>menu</w:t>
      </w:r>
      <w:proofErr w:type="gramEnd"/>
      <w:r>
        <w:rPr>
          <w:rFonts w:ascii="Arial" w:hAnsi="Arial" w:cs="Arial"/>
          <w:lang w:val="pt-BR"/>
        </w:rPr>
        <w:t xml:space="preserve"> inicial, irá abrir uma janela ,informando que digite número referente a sua solicitação(Entrada), se o mesmo digitar espaço e clicar em “</w:t>
      </w:r>
      <w:proofErr w:type="spellStart"/>
      <w:r>
        <w:rPr>
          <w:rFonts w:ascii="Arial" w:hAnsi="Arial" w:cs="Arial"/>
          <w:lang w:val="pt-BR"/>
        </w:rPr>
        <w:t>enter</w:t>
      </w:r>
      <w:proofErr w:type="spellEnd"/>
      <w:r>
        <w:rPr>
          <w:rFonts w:ascii="Arial" w:hAnsi="Arial" w:cs="Arial"/>
          <w:lang w:val="pt-BR"/>
        </w:rPr>
        <w:t>”, o programa irá se fechar</w:t>
      </w:r>
      <w:r w:rsidR="00C24C10">
        <w:rPr>
          <w:rFonts w:ascii="Arial" w:hAnsi="Arial" w:cs="Arial"/>
          <w:lang w:val="pt-BR"/>
        </w:rPr>
        <w:t>.</w:t>
      </w:r>
    </w:p>
    <w:p w:rsidR="00C24C10" w:rsidRDefault="00C24C10" w:rsidP="00C24C10">
      <w:pPr>
        <w:pStyle w:val="TableText"/>
        <w:rPr>
          <w:rFonts w:ascii="Arial" w:hAnsi="Arial" w:cs="Arial"/>
          <w:lang w:val="pt-BR"/>
        </w:rPr>
      </w:pPr>
    </w:p>
    <w:p w:rsidR="00C24C10" w:rsidRPr="006D101A" w:rsidRDefault="006E5E93" w:rsidP="00C24C10">
      <w:pPr>
        <w:pStyle w:val="Ttulo3"/>
      </w:pPr>
      <w:r>
        <w:t>6</w:t>
      </w:r>
      <w:r w:rsidR="00C24C10">
        <w:t>.2 - Justificativa</w:t>
      </w:r>
    </w:p>
    <w:p w:rsidR="00C24C10" w:rsidRPr="006D101A" w:rsidRDefault="00632EA2" w:rsidP="00C24C10">
      <w:pPr>
        <w:pStyle w:val="TableText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programa </w:t>
      </w:r>
      <w:r w:rsidR="001A6111">
        <w:rPr>
          <w:rFonts w:ascii="Arial" w:hAnsi="Arial" w:cs="Arial"/>
          <w:lang w:val="pt-BR"/>
        </w:rPr>
        <w:t xml:space="preserve">deverá exibir uma mensagem de erro, referente </w:t>
      </w:r>
      <w:proofErr w:type="gramStart"/>
      <w:r w:rsidR="001A6111">
        <w:rPr>
          <w:rFonts w:ascii="Arial" w:hAnsi="Arial" w:cs="Arial"/>
          <w:lang w:val="pt-BR"/>
        </w:rPr>
        <w:t>a</w:t>
      </w:r>
      <w:proofErr w:type="gramEnd"/>
      <w:r w:rsidR="001A6111">
        <w:rPr>
          <w:rFonts w:ascii="Arial" w:hAnsi="Arial" w:cs="Arial"/>
          <w:lang w:val="pt-BR"/>
        </w:rPr>
        <w:t xml:space="preserve"> opção escolhida, informando que opção é inexistente</w:t>
      </w:r>
      <w:r w:rsidR="00C24C10">
        <w:rPr>
          <w:rFonts w:ascii="Arial" w:hAnsi="Arial" w:cs="Arial"/>
          <w:lang w:val="pt-BR"/>
        </w:rPr>
        <w:t>.</w:t>
      </w:r>
    </w:p>
    <w:p w:rsidR="0024449C" w:rsidRPr="001A6111" w:rsidRDefault="0024449C" w:rsidP="001A6111">
      <w:pPr>
        <w:pStyle w:val="Ttulo3"/>
      </w:pPr>
      <w:proofErr w:type="gramStart"/>
      <w:r>
        <w:t xml:space="preserve">6.3 - </w:t>
      </w:r>
      <w:r w:rsidRPr="006D101A">
        <w:t>Classificação</w:t>
      </w:r>
      <w:proofErr w:type="gramEnd"/>
      <w:r w:rsidRPr="006D101A">
        <w:t xml:space="preserve"> de impacto no </w:t>
      </w:r>
      <w:r>
        <w:t>projeto</w:t>
      </w:r>
    </w:p>
    <w:tbl>
      <w:tblPr>
        <w:tblW w:w="0" w:type="auto"/>
        <w:jc w:val="center"/>
        <w:tblInd w:w="-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77"/>
        <w:gridCol w:w="6474"/>
      </w:tblGrid>
      <w:tr w:rsidR="0024449C" w:rsidRPr="0025219E" w:rsidTr="007639A3">
        <w:trPr>
          <w:jc w:val="center"/>
        </w:trPr>
        <w:tc>
          <w:tcPr>
            <w:tcW w:w="2177" w:type="dxa"/>
            <w:tcBorders>
              <w:bottom w:val="nil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Análise de Impacto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4449C" w:rsidRPr="0025219E" w:rsidRDefault="0024449C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Descrição</w:t>
            </w:r>
          </w:p>
        </w:tc>
      </w:tr>
      <w:tr w:rsidR="00C24C10" w:rsidRPr="0025219E" w:rsidTr="004A3A58">
        <w:trPr>
          <w:cantSplit/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pStyle w:val="Cabealho"/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Esforço Estimado (Horas)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C24C10" w:rsidRPr="0025219E" w:rsidRDefault="00C24C10" w:rsidP="00D870EA">
            <w:pPr>
              <w:pStyle w:val="Cabealho"/>
              <w:jc w:val="center"/>
              <w:rPr>
                <w:szCs w:val="20"/>
              </w:rPr>
            </w:pPr>
            <w:r>
              <w:rPr>
                <w:szCs w:val="20"/>
              </w:rPr>
              <w:t>1 Hora de um desenvolvedor.</w:t>
            </w:r>
          </w:p>
        </w:tc>
      </w:tr>
      <w:tr w:rsidR="00C24C10" w:rsidRPr="0025219E" w:rsidTr="004A3A58">
        <w:trPr>
          <w:jc w:val="center"/>
        </w:trPr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>Custo Estimado (R$)</w:t>
            </w:r>
          </w:p>
        </w:tc>
        <w:tc>
          <w:tcPr>
            <w:tcW w:w="6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4C10" w:rsidRPr="0025219E" w:rsidRDefault="00C24C10" w:rsidP="00D870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----------------------------------------</w:t>
            </w:r>
          </w:p>
        </w:tc>
      </w:tr>
      <w:tr w:rsidR="00C24C10" w:rsidRPr="0025219E" w:rsidTr="004A3A58">
        <w:trPr>
          <w:jc w:val="center"/>
        </w:trPr>
        <w:tc>
          <w:tcPr>
            <w:tcW w:w="2177" w:type="dxa"/>
            <w:shd w:val="clear" w:color="auto" w:fill="DBE5F1" w:themeFill="accent1" w:themeFillTint="33"/>
            <w:vAlign w:val="center"/>
          </w:tcPr>
          <w:p w:rsidR="00C24C10" w:rsidRPr="0025219E" w:rsidRDefault="00C24C10" w:rsidP="007639A3">
            <w:pPr>
              <w:jc w:val="center"/>
              <w:rPr>
                <w:b/>
                <w:szCs w:val="20"/>
              </w:rPr>
            </w:pPr>
            <w:r w:rsidRPr="0025219E">
              <w:rPr>
                <w:b/>
                <w:szCs w:val="20"/>
              </w:rPr>
              <w:t xml:space="preserve">Impacto no </w:t>
            </w:r>
            <w:r>
              <w:rPr>
                <w:b/>
                <w:szCs w:val="20"/>
              </w:rPr>
              <w:t>Prazo</w:t>
            </w:r>
            <w:r w:rsidRPr="0025219E">
              <w:rPr>
                <w:b/>
                <w:szCs w:val="20"/>
              </w:rPr>
              <w:t xml:space="preserve"> (</w:t>
            </w:r>
            <w:r>
              <w:rPr>
                <w:b/>
                <w:szCs w:val="20"/>
              </w:rPr>
              <w:t>D</w:t>
            </w:r>
            <w:r w:rsidRPr="0025219E">
              <w:rPr>
                <w:b/>
                <w:szCs w:val="20"/>
              </w:rPr>
              <w:t>ias)</w:t>
            </w:r>
          </w:p>
        </w:tc>
        <w:tc>
          <w:tcPr>
            <w:tcW w:w="6474" w:type="dxa"/>
            <w:tcBorders>
              <w:bottom w:val="single" w:sz="4" w:space="0" w:color="auto"/>
            </w:tcBorders>
            <w:vAlign w:val="center"/>
          </w:tcPr>
          <w:p w:rsidR="00C24C10" w:rsidRPr="0025219E" w:rsidRDefault="00C24C10" w:rsidP="00D870EA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Mais um dia de </w:t>
            </w:r>
            <w:proofErr w:type="gramStart"/>
            <w:r>
              <w:rPr>
                <w:szCs w:val="20"/>
              </w:rPr>
              <w:t>implementação</w:t>
            </w:r>
            <w:proofErr w:type="gramEnd"/>
            <w:r>
              <w:rPr>
                <w:szCs w:val="20"/>
              </w:rPr>
              <w:t>.</w:t>
            </w:r>
          </w:p>
        </w:tc>
      </w:tr>
    </w:tbl>
    <w:p w:rsidR="0024449C" w:rsidRDefault="0024449C" w:rsidP="0024449C"/>
    <w:p w:rsidR="0024449C" w:rsidRDefault="0024449C" w:rsidP="003D377B"/>
    <w:p w:rsidR="0024449C" w:rsidRDefault="0024449C" w:rsidP="003D377B"/>
    <w:p w:rsidR="001A6111" w:rsidRDefault="001A6111" w:rsidP="003D377B"/>
    <w:p w:rsidR="001A6111" w:rsidRDefault="001A6111" w:rsidP="003D377B"/>
    <w:p w:rsidR="0024449C" w:rsidRDefault="0024449C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Faculdade Nova Roma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24449C" w:rsidP="0024449C">
            <w:pPr>
              <w:jc w:val="center"/>
            </w:pPr>
            <w:proofErr w:type="spellStart"/>
            <w:r>
              <w:t>Ivna</w:t>
            </w:r>
            <w:proofErr w:type="spellEnd"/>
            <w:r>
              <w:t xml:space="preserve"> Valença</w:t>
            </w:r>
          </w:p>
        </w:tc>
        <w:tc>
          <w:tcPr>
            <w:tcW w:w="1559" w:type="dxa"/>
            <w:vAlign w:val="center"/>
          </w:tcPr>
          <w:p w:rsidR="008843C9" w:rsidRPr="00C52528" w:rsidRDefault="0024449C" w:rsidP="0024449C">
            <w:pPr>
              <w:jc w:val="center"/>
            </w:pPr>
            <w:r>
              <w:t>30/05/2015</w:t>
            </w:r>
          </w:p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9A6" w:rsidRDefault="00F239A6" w:rsidP="005E1593">
      <w:r>
        <w:separator/>
      </w:r>
    </w:p>
  </w:endnote>
  <w:endnote w:type="continuationSeparator" w:id="0">
    <w:p w:rsidR="00F239A6" w:rsidRDefault="00F239A6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CB1AEA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9A6" w:rsidRDefault="00F239A6" w:rsidP="005E1593">
      <w:r>
        <w:separator/>
      </w:r>
    </w:p>
  </w:footnote>
  <w:footnote w:type="continuationSeparator" w:id="0">
    <w:p w:rsidR="00F239A6" w:rsidRDefault="00F239A6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5E1593" w:rsidRPr="00AD691F" w:rsidTr="00DD08AA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5E1593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DD08AA" w:rsidRPr="00DD08AA" w:rsidRDefault="00DD08AA" w:rsidP="00871E89">
          <w:pPr>
            <w:pStyle w:val="Cabealho"/>
            <w:jc w:val="left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5E1593" w:rsidRPr="00A10908" w:rsidRDefault="00DD08AA" w:rsidP="005E1593">
          <w:pPr>
            <w:pStyle w:val="Cabealho"/>
            <w:rPr>
              <w:b/>
            </w:rPr>
          </w:pPr>
          <w:r>
            <w:rPr>
              <w:b/>
            </w:rPr>
            <w:t xml:space="preserve">Documento de </w:t>
          </w:r>
          <w:r w:rsidR="005E1593">
            <w:rPr>
              <w:b/>
            </w:rPr>
            <w:fldChar w:fldCharType="begin"/>
          </w:r>
          <w:r w:rsidR="005E1593">
            <w:rPr>
              <w:b/>
            </w:rPr>
            <w:instrText xml:space="preserve"> TITLE   \* MERGEFORMAT </w:instrText>
          </w:r>
          <w:r w:rsidR="005E1593">
            <w:rPr>
              <w:b/>
            </w:rPr>
            <w:fldChar w:fldCharType="separate"/>
          </w:r>
          <w:r w:rsidR="00760B5D">
            <w:rPr>
              <w:b/>
            </w:rPr>
            <w:t>Solicitação de Mudança</w:t>
          </w:r>
          <w:r w:rsidR="005E1593">
            <w:rPr>
              <w:b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5E1593" w:rsidRPr="00AD691F" w:rsidRDefault="006D1E13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5E1593" w:rsidRPr="00A10908" w:rsidTr="00DD08AA">
      <w:trPr>
        <w:trHeight w:val="567"/>
        <w:jc w:val="center"/>
      </w:trPr>
      <w:tc>
        <w:tcPr>
          <w:tcW w:w="2424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5E1593" w:rsidRPr="00A10908" w:rsidRDefault="00DD08AA" w:rsidP="002D679E">
          <w:pPr>
            <w:pStyle w:val="Cabealho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5E1593" w:rsidRPr="00A10908" w:rsidRDefault="005E1593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E00"/>
    <w:rsid w:val="00075935"/>
    <w:rsid w:val="000E2853"/>
    <w:rsid w:val="001A6111"/>
    <w:rsid w:val="001D497F"/>
    <w:rsid w:val="001F3D30"/>
    <w:rsid w:val="002115DD"/>
    <w:rsid w:val="0024449C"/>
    <w:rsid w:val="0025219E"/>
    <w:rsid w:val="00274187"/>
    <w:rsid w:val="002E7C59"/>
    <w:rsid w:val="003273BD"/>
    <w:rsid w:val="00331443"/>
    <w:rsid w:val="00341B09"/>
    <w:rsid w:val="0034544C"/>
    <w:rsid w:val="003B6EB3"/>
    <w:rsid w:val="003C7138"/>
    <w:rsid w:val="003D377B"/>
    <w:rsid w:val="0042609D"/>
    <w:rsid w:val="004B2855"/>
    <w:rsid w:val="004B60F1"/>
    <w:rsid w:val="004D019D"/>
    <w:rsid w:val="004D630D"/>
    <w:rsid w:val="004E0116"/>
    <w:rsid w:val="005165BF"/>
    <w:rsid w:val="0052449E"/>
    <w:rsid w:val="0055540E"/>
    <w:rsid w:val="00594810"/>
    <w:rsid w:val="005E1593"/>
    <w:rsid w:val="005F487B"/>
    <w:rsid w:val="00617E7B"/>
    <w:rsid w:val="00632EA2"/>
    <w:rsid w:val="006419CA"/>
    <w:rsid w:val="006541EB"/>
    <w:rsid w:val="00663704"/>
    <w:rsid w:val="006A233C"/>
    <w:rsid w:val="006C634C"/>
    <w:rsid w:val="006D1E13"/>
    <w:rsid w:val="006E5E93"/>
    <w:rsid w:val="00743E89"/>
    <w:rsid w:val="007507B4"/>
    <w:rsid w:val="00760B5D"/>
    <w:rsid w:val="00773AA0"/>
    <w:rsid w:val="007A054B"/>
    <w:rsid w:val="00842903"/>
    <w:rsid w:val="00871E89"/>
    <w:rsid w:val="008843C9"/>
    <w:rsid w:val="00943067"/>
    <w:rsid w:val="009F7E00"/>
    <w:rsid w:val="00A41026"/>
    <w:rsid w:val="00A97FF7"/>
    <w:rsid w:val="00AE1992"/>
    <w:rsid w:val="00AF15FC"/>
    <w:rsid w:val="00BD2CDD"/>
    <w:rsid w:val="00C24C10"/>
    <w:rsid w:val="00C34868"/>
    <w:rsid w:val="00C34B8E"/>
    <w:rsid w:val="00C52528"/>
    <w:rsid w:val="00C6384B"/>
    <w:rsid w:val="00C8701B"/>
    <w:rsid w:val="00CA2AFD"/>
    <w:rsid w:val="00CB1AEA"/>
    <w:rsid w:val="00CE2B3B"/>
    <w:rsid w:val="00D22F4D"/>
    <w:rsid w:val="00D37957"/>
    <w:rsid w:val="00D723CB"/>
    <w:rsid w:val="00DC5407"/>
    <w:rsid w:val="00DD08AA"/>
    <w:rsid w:val="00DF56DD"/>
    <w:rsid w:val="00E029F4"/>
    <w:rsid w:val="00E34C15"/>
    <w:rsid w:val="00EB7CAC"/>
    <w:rsid w:val="00F0234E"/>
    <w:rsid w:val="00F21D37"/>
    <w:rsid w:val="00F239A6"/>
    <w:rsid w:val="00F470DC"/>
    <w:rsid w:val="00FA24FA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5165BF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5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5165BF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5BF"/>
    <w:rPr>
      <w:rFonts w:asciiTheme="majorHAnsi" w:eastAsiaTheme="majorEastAsia" w:hAnsiTheme="majorHAnsi" w:cstheme="majorBidi"/>
      <w:b/>
      <w:bCs/>
      <w:color w:val="4F81BD" w:themeColor="accent1"/>
      <w:sz w:val="30"/>
      <w:szCs w:val="26"/>
    </w:rPr>
  </w:style>
  <w:style w:type="paragraph" w:customStyle="1" w:styleId="TableText">
    <w:name w:val="Table Text"/>
    <w:basedOn w:val="Normal"/>
    <w:rsid w:val="00617E7B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107</TotalTime>
  <Pages>1</Pages>
  <Words>713</Words>
  <Characters>3855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Solicitação de Mudança</vt:lpstr>
      <vt:lpstr>Nome do Projeto</vt:lpstr>
    </vt:vector>
  </TitlesOfParts>
  <Company>PMO Escritório de Projetos</Company>
  <LinksUpToDate>false</LinksUpToDate>
  <CharactersWithSpaces>4559</CharactersWithSpaces>
  <SharedDoc>false</SharedDoc>
  <HyperlinkBase>http://www.escritoriodeprojetos.com.br/SharedFiles/Download.aspx?pageid=18&amp;mid=24&amp;fileid=24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Mudança</dc:title>
  <dc:subject>Nome do Projeto</dc:subject>
  <dc:creator>Richardson</dc:creator>
  <cp:lastModifiedBy>Richardson</cp:lastModifiedBy>
  <cp:revision>20</cp:revision>
  <dcterms:created xsi:type="dcterms:W3CDTF">2015-06-01T14:28:00Z</dcterms:created>
  <dcterms:modified xsi:type="dcterms:W3CDTF">2015-06-05T02:23:00Z</dcterms:modified>
</cp:coreProperties>
</file>